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EA71" w14:textId="4E416726" w:rsidR="000177F2" w:rsidRDefault="000177F2" w:rsidP="000177F2">
      <w:pPr>
        <w:pStyle w:val="Title"/>
      </w:pPr>
      <w:r>
        <w:t xml:space="preserve">Tech Mahindra - </w:t>
      </w:r>
      <w:r w:rsidR="002C474F">
        <w:t>.NET</w:t>
      </w:r>
      <w:r>
        <w:t xml:space="preserve"> Full Stack</w:t>
      </w:r>
    </w:p>
    <w:p w14:paraId="6F9EA26D" w14:textId="77777777" w:rsidR="000177F2" w:rsidRDefault="000177F2" w:rsidP="000177F2"/>
    <w:p w14:paraId="33CA2457" w14:textId="77777777" w:rsidR="000177F2" w:rsidRDefault="000177F2" w:rsidP="000177F2">
      <w:pPr>
        <w:pStyle w:val="Heading2"/>
      </w:pPr>
      <w:r>
        <w:t>Eligibility</w:t>
      </w:r>
    </w:p>
    <w:p w14:paraId="6CE0DF51" w14:textId="75EA2EE2" w:rsidR="000177F2" w:rsidRDefault="000177F2" w:rsidP="000177F2">
      <w:pPr>
        <w:rPr>
          <w:rFonts w:ascii="Trebuchet MS" w:eastAsia="Times New Roman" w:hAnsi="Trebuchet MS" w:cs="Calibri"/>
          <w:sz w:val="20"/>
        </w:rPr>
      </w:pPr>
      <w:r w:rsidRPr="000177F2">
        <w:rPr>
          <w:rFonts w:ascii="Trebuchet MS" w:eastAsia="Times New Roman" w:hAnsi="Trebuchet MS" w:cs="Calibri"/>
          <w:b/>
          <w:bCs/>
          <w:sz w:val="20"/>
          <w:szCs w:val="20"/>
        </w:rPr>
        <w:t>Eligibility:</w:t>
      </w:r>
      <w:r>
        <w:rPr>
          <w:rFonts w:ascii="Trebuchet MS" w:eastAsia="Times New Roman" w:hAnsi="Trebuchet MS" w:cs="Calibri"/>
          <w:sz w:val="20"/>
          <w:szCs w:val="20"/>
        </w:rPr>
        <w:t xml:space="preserve"> </w:t>
      </w:r>
      <w:r w:rsidR="003532AE">
        <w:rPr>
          <w:rFonts w:ascii="Trebuchet MS" w:eastAsia="Times New Roman" w:hAnsi="Trebuchet MS" w:cs="Calibri"/>
          <w:sz w:val="20"/>
          <w:szCs w:val="20"/>
        </w:rPr>
        <w:t>Freshers</w:t>
      </w:r>
      <w:r>
        <w:rPr>
          <w:rFonts w:ascii="Trebuchet MS" w:eastAsia="Times New Roman" w:hAnsi="Trebuchet MS" w:cs="Calibri"/>
          <w:sz w:val="20"/>
          <w:szCs w:val="20"/>
        </w:rPr>
        <w:t xml:space="preserve"> having </w:t>
      </w:r>
      <w:r w:rsidR="003532AE">
        <w:rPr>
          <w:rFonts w:ascii="Trebuchet MS" w:eastAsia="Times New Roman" w:hAnsi="Trebuchet MS" w:cs="Calibri"/>
          <w:sz w:val="20"/>
          <w:szCs w:val="20"/>
        </w:rPr>
        <w:t>basic</w:t>
      </w:r>
      <w:r>
        <w:rPr>
          <w:rFonts w:ascii="Trebuchet MS" w:eastAsia="Times New Roman" w:hAnsi="Trebuchet MS" w:cs="Calibri"/>
          <w:sz w:val="20"/>
          <w:szCs w:val="20"/>
        </w:rPr>
        <w:t xml:space="preserve"> knowledge of any object-oriented programming language (</w:t>
      </w:r>
      <w:r w:rsidR="007254A1">
        <w:rPr>
          <w:rFonts w:ascii="Trebuchet MS" w:eastAsia="Times New Roman" w:hAnsi="Trebuchet MS" w:cs="Calibri"/>
          <w:sz w:val="20"/>
          <w:szCs w:val="20"/>
        </w:rPr>
        <w:t xml:space="preserve">C#, </w:t>
      </w:r>
      <w:r w:rsidR="003532AE">
        <w:rPr>
          <w:rFonts w:ascii="Trebuchet MS" w:eastAsia="Times New Roman" w:hAnsi="Trebuchet MS" w:cs="Calibri"/>
          <w:sz w:val="20"/>
          <w:szCs w:val="20"/>
        </w:rPr>
        <w:t>Java, C++ or Python</w:t>
      </w:r>
      <w:r>
        <w:rPr>
          <w:rFonts w:ascii="Trebuchet MS" w:eastAsia="Times New Roman" w:hAnsi="Trebuchet MS" w:cs="Calibri"/>
          <w:sz w:val="20"/>
          <w:szCs w:val="20"/>
        </w:rPr>
        <w:t>), Web and</w:t>
      </w:r>
      <w:r w:rsidRPr="00EE28D1">
        <w:rPr>
          <w:rFonts w:ascii="Trebuchet MS" w:eastAsia="Times New Roman" w:hAnsi="Trebuchet MS" w:cs="Calibri"/>
          <w:sz w:val="20"/>
          <w:szCs w:val="20"/>
        </w:rPr>
        <w:t xml:space="preserve"> </w:t>
      </w:r>
      <w:r>
        <w:rPr>
          <w:rFonts w:ascii="Trebuchet MS" w:eastAsia="Times New Roman" w:hAnsi="Trebuchet MS" w:cs="Calibri"/>
          <w:sz w:val="20"/>
          <w:szCs w:val="20"/>
        </w:rPr>
        <w:t>RDBMS/</w:t>
      </w:r>
      <w:r w:rsidRPr="00EE28D1">
        <w:rPr>
          <w:rFonts w:ascii="Trebuchet MS" w:eastAsia="Times New Roman" w:hAnsi="Trebuchet MS" w:cs="Calibri"/>
          <w:sz w:val="20"/>
          <w:szCs w:val="20"/>
        </w:rPr>
        <w:t>SQL</w:t>
      </w:r>
      <w:r>
        <w:rPr>
          <w:rFonts w:ascii="Trebuchet MS" w:eastAsia="Times New Roman" w:hAnsi="Trebuchet MS" w:cs="Calibri"/>
          <w:sz w:val="20"/>
          <w:szCs w:val="20"/>
        </w:rPr>
        <w:t xml:space="preserve"> concepts</w:t>
      </w:r>
    </w:p>
    <w:p w14:paraId="6184BD64" w14:textId="64711201" w:rsidR="00601D84" w:rsidRPr="00601D84" w:rsidRDefault="000177F2" w:rsidP="00601D84">
      <w:pPr>
        <w:pStyle w:val="Heading2"/>
      </w:pPr>
      <w:r>
        <w:t>Detailed Curriculum</w:t>
      </w:r>
    </w:p>
    <w:p w14:paraId="5AB3EFD1" w14:textId="674DDEA3" w:rsidR="00601D84" w:rsidRDefault="00601D84" w:rsidP="00601D84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rebuchet MS" w:hAnsi="Trebuchet MS"/>
          <w:b/>
          <w:color w:val="000000"/>
          <w:sz w:val="20"/>
          <w:szCs w:val="20"/>
        </w:rPr>
      </w:pPr>
      <w:r w:rsidRPr="006179E1">
        <w:rPr>
          <w:rFonts w:ascii="Trebuchet MS" w:hAnsi="Trebuchet MS"/>
          <w:b/>
          <w:color w:val="000000"/>
          <w:sz w:val="20"/>
          <w:szCs w:val="20"/>
        </w:rPr>
        <w:t>C# Programming</w:t>
      </w:r>
    </w:p>
    <w:p w14:paraId="3162F6B9" w14:textId="77777777" w:rsidR="006179E1" w:rsidRPr="006179E1" w:rsidRDefault="006179E1" w:rsidP="006179E1">
      <w:pPr>
        <w:pStyle w:val="ListParagraph"/>
        <w:spacing w:after="0" w:line="240" w:lineRule="auto"/>
        <w:contextualSpacing w:val="0"/>
        <w:rPr>
          <w:rFonts w:ascii="Trebuchet MS" w:hAnsi="Trebuchet MS"/>
          <w:b/>
          <w:color w:val="000000"/>
          <w:sz w:val="20"/>
          <w:szCs w:val="20"/>
        </w:rPr>
      </w:pPr>
    </w:p>
    <w:p w14:paraId="4404111F" w14:textId="77777777" w:rsidR="00601D84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.NET Framework Fundamentals</w:t>
      </w:r>
    </w:p>
    <w:p w14:paraId="6B11B730" w14:textId="77777777" w:rsidR="00601D84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Visual Studio IDE Fundamentals</w:t>
      </w:r>
    </w:p>
    <w:p w14:paraId="21AD9FFB" w14:textId="77777777" w:rsidR="00601D84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C# Language Features</w:t>
      </w:r>
    </w:p>
    <w:p w14:paraId="1CDF1742" w14:textId="77777777" w:rsidR="00601D84" w:rsidRPr="001975D2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1975D2">
        <w:rPr>
          <w:rFonts w:ascii="Trebuchet MS" w:hAnsi="Trebuchet MS"/>
          <w:color w:val="000000"/>
          <w:sz w:val="20"/>
          <w:szCs w:val="20"/>
        </w:rPr>
        <w:t>Working with arrays and collections</w:t>
      </w:r>
    </w:p>
    <w:p w14:paraId="358C05DC" w14:textId="77777777" w:rsidR="00601D84" w:rsidRPr="001975D2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1975D2">
        <w:rPr>
          <w:rFonts w:ascii="Trebuchet MS" w:hAnsi="Trebuchet MS"/>
          <w:color w:val="000000"/>
          <w:sz w:val="20"/>
          <w:szCs w:val="20"/>
        </w:rPr>
        <w:t>Working with variables, operators, and expressions</w:t>
      </w:r>
    </w:p>
    <w:p w14:paraId="57C99C51" w14:textId="77777777" w:rsidR="00601D84" w:rsidRPr="001975D2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1975D2">
        <w:rPr>
          <w:rFonts w:ascii="Trebuchet MS" w:hAnsi="Trebuchet MS"/>
          <w:color w:val="000000"/>
          <w:sz w:val="20"/>
          <w:szCs w:val="20"/>
        </w:rPr>
        <w:t>Decision and iteration statements</w:t>
      </w:r>
    </w:p>
    <w:p w14:paraId="6C7EAFA2" w14:textId="77777777" w:rsidR="00601D84" w:rsidRPr="001975D2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1975D2">
        <w:rPr>
          <w:rFonts w:ascii="Trebuchet MS" w:hAnsi="Trebuchet MS"/>
          <w:color w:val="000000"/>
          <w:sz w:val="20"/>
          <w:szCs w:val="20"/>
        </w:rPr>
        <w:t>Managing program flow and events</w:t>
      </w:r>
    </w:p>
    <w:p w14:paraId="5324BC62" w14:textId="45969D5F" w:rsidR="00601D84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1975D2">
        <w:rPr>
          <w:rFonts w:ascii="Trebuchet MS" w:hAnsi="Trebuchet MS"/>
          <w:color w:val="000000"/>
          <w:sz w:val="20"/>
          <w:szCs w:val="20"/>
        </w:rPr>
        <w:t>Working with classes and methods</w:t>
      </w:r>
    </w:p>
    <w:p w14:paraId="0573473D" w14:textId="77777777" w:rsidR="00101B6F" w:rsidRPr="002A16B7" w:rsidRDefault="00101B6F" w:rsidP="00101B6F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OOP concepts</w:t>
      </w:r>
    </w:p>
    <w:p w14:paraId="3280954D" w14:textId="77777777" w:rsidR="00101B6F" w:rsidRPr="002A16B7" w:rsidRDefault="00101B6F" w:rsidP="00101B6F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 xml:space="preserve">Properties, Auto Implemented </w:t>
      </w:r>
    </w:p>
    <w:p w14:paraId="09EC6FE9" w14:textId="0470709F" w:rsidR="00101B6F" w:rsidRPr="002A16B7" w:rsidRDefault="00101B6F" w:rsidP="00101B6F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Delegates, Anonymous Methods and Anonymous Types</w:t>
      </w:r>
    </w:p>
    <w:p w14:paraId="3708FCB1" w14:textId="44A6E74D" w:rsidR="00101B6F" w:rsidRPr="002A16B7" w:rsidRDefault="00101B6F" w:rsidP="0046113D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Extension methods, Sealed Classes/Methods, Partial Classes/Methods</w:t>
      </w:r>
    </w:p>
    <w:p w14:paraId="435BD00C" w14:textId="77777777" w:rsidR="00601D84" w:rsidRPr="001975D2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1975D2">
        <w:rPr>
          <w:rFonts w:ascii="Trebuchet MS" w:hAnsi="Trebuchet MS"/>
          <w:color w:val="000000"/>
          <w:sz w:val="20"/>
          <w:szCs w:val="20"/>
        </w:rPr>
        <w:t>Asynchronous programming and threading</w:t>
      </w:r>
    </w:p>
    <w:p w14:paraId="34492B09" w14:textId="77777777" w:rsidR="00601D84" w:rsidRPr="001975D2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1975D2">
        <w:rPr>
          <w:rFonts w:ascii="Trebuchet MS" w:hAnsi="Trebuchet MS"/>
          <w:color w:val="000000"/>
          <w:sz w:val="20"/>
          <w:szCs w:val="20"/>
        </w:rPr>
        <w:t>Data validation and working with data collections including LINQ</w:t>
      </w:r>
    </w:p>
    <w:p w14:paraId="7604C777" w14:textId="520460A5" w:rsidR="00601D84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1975D2">
        <w:rPr>
          <w:rFonts w:ascii="Trebuchet MS" w:hAnsi="Trebuchet MS"/>
          <w:color w:val="000000"/>
          <w:sz w:val="20"/>
          <w:szCs w:val="20"/>
        </w:rPr>
        <w:t>Handling errors and exceptions</w:t>
      </w:r>
    </w:p>
    <w:p w14:paraId="7F031736" w14:textId="77777777" w:rsidR="002A16B7" w:rsidRDefault="00101B6F" w:rsidP="002A16B7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Working with Files</w:t>
      </w:r>
    </w:p>
    <w:p w14:paraId="37139B27" w14:textId="7AC552B6" w:rsidR="00D450A6" w:rsidRPr="002A16B7" w:rsidRDefault="00D450A6" w:rsidP="002A16B7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Unit Testing – Nunit framework</w:t>
      </w:r>
    </w:p>
    <w:p w14:paraId="279A04B9" w14:textId="2491F09D" w:rsidR="00601D84" w:rsidRPr="00601D84" w:rsidRDefault="00601D84" w:rsidP="00601D84">
      <w:pPr>
        <w:pStyle w:val="ListParagraph"/>
        <w:spacing w:after="0" w:line="240" w:lineRule="auto"/>
        <w:ind w:left="1440"/>
        <w:contextualSpacing w:val="0"/>
        <w:rPr>
          <w:rFonts w:ascii="Trebuchet MS" w:hAnsi="Trebuchet MS"/>
          <w:color w:val="000000"/>
          <w:sz w:val="20"/>
          <w:szCs w:val="20"/>
        </w:rPr>
      </w:pPr>
    </w:p>
    <w:p w14:paraId="16032ECA" w14:textId="66E60CB9" w:rsidR="000177F2" w:rsidRDefault="000177F2" w:rsidP="000177F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rebuchet MS" w:hAnsi="Trebuchet MS"/>
          <w:b/>
          <w:color w:val="000000"/>
          <w:sz w:val="20"/>
          <w:szCs w:val="20"/>
        </w:rPr>
      </w:pPr>
      <w:r w:rsidRPr="006179E1">
        <w:rPr>
          <w:rFonts w:ascii="Trebuchet MS" w:hAnsi="Trebuchet MS"/>
          <w:b/>
          <w:color w:val="000000"/>
          <w:sz w:val="20"/>
          <w:szCs w:val="20"/>
        </w:rPr>
        <w:t>Version control using GIT</w:t>
      </w:r>
    </w:p>
    <w:p w14:paraId="2282F86A" w14:textId="77777777" w:rsidR="006179E1" w:rsidRPr="006179E1" w:rsidRDefault="006179E1" w:rsidP="006179E1">
      <w:pPr>
        <w:pStyle w:val="ListParagraph"/>
        <w:spacing w:after="0" w:line="240" w:lineRule="auto"/>
        <w:contextualSpacing w:val="0"/>
        <w:rPr>
          <w:rFonts w:ascii="Trebuchet MS" w:hAnsi="Trebuchet MS"/>
          <w:b/>
          <w:color w:val="000000"/>
          <w:sz w:val="20"/>
          <w:szCs w:val="20"/>
        </w:rPr>
      </w:pPr>
    </w:p>
    <w:p w14:paraId="1326BF6C" w14:textId="77777777" w:rsidR="000177F2" w:rsidRPr="00AD3AB3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AD3AB3">
        <w:rPr>
          <w:rFonts w:ascii="Trebuchet MS" w:hAnsi="Trebuchet MS"/>
          <w:color w:val="000000"/>
          <w:sz w:val="20"/>
          <w:szCs w:val="20"/>
        </w:rPr>
        <w:t>Learn the key concepts of the Git source control system</w:t>
      </w:r>
    </w:p>
    <w:p w14:paraId="508A4303" w14:textId="77777777" w:rsidR="000177F2" w:rsidRPr="00AD3AB3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AD3AB3">
        <w:rPr>
          <w:rFonts w:ascii="Trebuchet MS" w:hAnsi="Trebuchet MS"/>
          <w:color w:val="000000"/>
          <w:sz w:val="20"/>
          <w:szCs w:val="20"/>
        </w:rPr>
        <w:t>Step through the entire Git workflow</w:t>
      </w:r>
    </w:p>
    <w:p w14:paraId="6339AD71" w14:textId="77777777" w:rsidR="000177F2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AD3AB3">
        <w:rPr>
          <w:rFonts w:ascii="Trebuchet MS" w:hAnsi="Trebuchet MS"/>
          <w:color w:val="000000"/>
          <w:sz w:val="20"/>
          <w:szCs w:val="20"/>
        </w:rPr>
        <w:t>Compare the different states in Git</w:t>
      </w:r>
    </w:p>
    <w:p w14:paraId="36BFC2B6" w14:textId="77777777" w:rsidR="000177F2" w:rsidRPr="00AD3AB3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</w:t>
      </w:r>
      <w:r w:rsidRPr="00AD3AB3">
        <w:rPr>
          <w:rFonts w:ascii="Trebuchet MS" w:hAnsi="Trebuchet MS"/>
          <w:color w:val="000000"/>
          <w:sz w:val="20"/>
          <w:szCs w:val="20"/>
        </w:rPr>
        <w:t>ompare between branches and commits</w:t>
      </w:r>
    </w:p>
    <w:p w14:paraId="759D80DA" w14:textId="77777777" w:rsidR="000177F2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AD3AB3">
        <w:rPr>
          <w:rFonts w:ascii="Trebuchet MS" w:hAnsi="Trebuchet MS"/>
          <w:color w:val="000000"/>
          <w:sz w:val="20"/>
          <w:szCs w:val="20"/>
        </w:rPr>
        <w:t>Manage files with Git (move, rename, delete)</w:t>
      </w:r>
    </w:p>
    <w:p w14:paraId="36652900" w14:textId="77777777" w:rsidR="000177F2" w:rsidRPr="00AD3AB3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U</w:t>
      </w:r>
      <w:r w:rsidRPr="00AD3AB3">
        <w:rPr>
          <w:rFonts w:ascii="Trebuchet MS" w:hAnsi="Trebuchet MS"/>
          <w:color w:val="000000"/>
          <w:sz w:val="20"/>
          <w:szCs w:val="20"/>
        </w:rPr>
        <w:t>pdate files managed outside Git</w:t>
      </w:r>
    </w:p>
    <w:p w14:paraId="61E2BDF0" w14:textId="77777777" w:rsidR="000177F2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AD3AB3">
        <w:rPr>
          <w:rFonts w:ascii="Trebuchet MS" w:hAnsi="Trebuchet MS"/>
          <w:color w:val="000000"/>
          <w:sz w:val="20"/>
          <w:szCs w:val="20"/>
        </w:rPr>
        <w:t xml:space="preserve">Create and fork repositories on GitHub </w:t>
      </w:r>
    </w:p>
    <w:p w14:paraId="529D9154" w14:textId="60CC9E35" w:rsidR="000177F2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AD3AB3">
        <w:rPr>
          <w:rFonts w:ascii="Trebuchet MS" w:hAnsi="Trebuchet MS"/>
          <w:color w:val="000000"/>
          <w:sz w:val="20"/>
          <w:szCs w:val="20"/>
        </w:rPr>
        <w:t>Create branches and resolve merge conflict</w:t>
      </w:r>
      <w:r>
        <w:rPr>
          <w:rFonts w:ascii="Trebuchet MS" w:hAnsi="Trebuchet MS"/>
          <w:color w:val="000000"/>
          <w:sz w:val="20"/>
          <w:szCs w:val="20"/>
        </w:rPr>
        <w:t>s</w:t>
      </w:r>
      <w:r w:rsidR="00DD1F6C">
        <w:rPr>
          <w:rFonts w:ascii="Trebuchet MS" w:hAnsi="Trebuchet MS"/>
          <w:color w:val="000000"/>
          <w:sz w:val="20"/>
          <w:szCs w:val="20"/>
        </w:rPr>
        <w:br/>
      </w:r>
    </w:p>
    <w:p w14:paraId="24033A58" w14:textId="364CB4EF" w:rsidR="00601D84" w:rsidRDefault="00601D84" w:rsidP="00601D84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rebuchet MS" w:hAnsi="Trebuchet MS"/>
          <w:b/>
          <w:color w:val="000000"/>
          <w:sz w:val="20"/>
          <w:szCs w:val="20"/>
        </w:rPr>
      </w:pPr>
      <w:r w:rsidRPr="006179E1">
        <w:rPr>
          <w:rFonts w:ascii="Trebuchet MS" w:hAnsi="Trebuchet MS"/>
          <w:b/>
          <w:color w:val="000000"/>
          <w:sz w:val="20"/>
          <w:szCs w:val="20"/>
        </w:rPr>
        <w:t>SQL Server</w:t>
      </w:r>
    </w:p>
    <w:p w14:paraId="37C60E84" w14:textId="77777777" w:rsidR="006179E1" w:rsidRPr="006179E1" w:rsidRDefault="006179E1" w:rsidP="006179E1">
      <w:pPr>
        <w:pStyle w:val="ListParagraph"/>
        <w:spacing w:after="0" w:line="240" w:lineRule="auto"/>
        <w:contextualSpacing w:val="0"/>
        <w:rPr>
          <w:rFonts w:ascii="Trebuchet MS" w:hAnsi="Trebuchet MS"/>
          <w:b/>
          <w:color w:val="000000"/>
          <w:sz w:val="20"/>
          <w:szCs w:val="20"/>
        </w:rPr>
      </w:pPr>
    </w:p>
    <w:p w14:paraId="26264491" w14:textId="78322EF2" w:rsidR="00101B6F" w:rsidRPr="002A16B7" w:rsidRDefault="00101B6F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RDBMS Normalization and Data Integrity Constraints</w:t>
      </w:r>
    </w:p>
    <w:p w14:paraId="2AE21285" w14:textId="456DF394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Overview of Microsoft SQL Server</w:t>
      </w:r>
    </w:p>
    <w:p w14:paraId="3DED35E8" w14:textId="77777777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Setting up and connecting to the Database</w:t>
      </w:r>
    </w:p>
    <w:p w14:paraId="5039EAF5" w14:textId="77777777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 xml:space="preserve">Introduction to SELECT Statements </w:t>
      </w:r>
    </w:p>
    <w:p w14:paraId="58F7A580" w14:textId="77777777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 xml:space="preserve">Filtering Data with the WHERE Clause </w:t>
      </w:r>
    </w:p>
    <w:p w14:paraId="2F94F9F1" w14:textId="77777777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 xml:space="preserve">Sorting Data with the ORDER BY Clause </w:t>
      </w:r>
    </w:p>
    <w:p w14:paraId="01454F3F" w14:textId="300F8937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 xml:space="preserve">Querying Multiple Tables with Joins </w:t>
      </w:r>
    </w:p>
    <w:p w14:paraId="5F0FD9AC" w14:textId="64917342" w:rsidR="00101B6F" w:rsidRPr="002A16B7" w:rsidRDefault="00101B6F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Sub Queries, Correlated Sub Queries</w:t>
      </w:r>
    </w:p>
    <w:p w14:paraId="5AFDDC4E" w14:textId="77777777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 xml:space="preserve">Aggregate Functions </w:t>
      </w:r>
    </w:p>
    <w:p w14:paraId="57F993EC" w14:textId="77777777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 xml:space="preserve">Grouping Data with the GROUP BY Clause </w:t>
      </w:r>
    </w:p>
    <w:p w14:paraId="1CACA625" w14:textId="77777777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Filtering Groups with the HAVING Clause</w:t>
      </w:r>
    </w:p>
    <w:p w14:paraId="266E9204" w14:textId="3AFF9E97" w:rsidR="00601D84" w:rsidRPr="002A16B7" w:rsidRDefault="00601D84" w:rsidP="00601D84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Implementing stored procedures, triggers, UDFs with T-SQL</w:t>
      </w:r>
    </w:p>
    <w:p w14:paraId="21B1B14D" w14:textId="3FD9DF19" w:rsidR="00101B6F" w:rsidRPr="002A16B7" w:rsidRDefault="00101B6F" w:rsidP="00666583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lastRenderedPageBreak/>
        <w:t>Overview on ACID Properties, Transactions</w:t>
      </w:r>
    </w:p>
    <w:p w14:paraId="16A02409" w14:textId="77777777" w:rsidR="002A16B7" w:rsidRDefault="00101B6F" w:rsidP="002A16B7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Overview on Concurrent Transactions</w:t>
      </w:r>
    </w:p>
    <w:p w14:paraId="7B73EB1B" w14:textId="4EA47819" w:rsidR="00101B6F" w:rsidRPr="002A16B7" w:rsidRDefault="00101B6F" w:rsidP="002A16B7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2A16B7">
        <w:rPr>
          <w:rFonts w:ascii="Trebuchet MS" w:hAnsi="Trebuchet MS"/>
          <w:color w:val="000000"/>
          <w:sz w:val="20"/>
          <w:szCs w:val="20"/>
        </w:rPr>
        <w:t>Overview on limitations with Concurrent Transactions</w:t>
      </w:r>
    </w:p>
    <w:p w14:paraId="24DE3C09" w14:textId="77777777" w:rsidR="00601D84" w:rsidRPr="00601D84" w:rsidRDefault="00601D84" w:rsidP="00601D84">
      <w:p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356A3979" w14:textId="77777777" w:rsidR="00AB5EE3" w:rsidRPr="00AB5EE3" w:rsidRDefault="00AB5EE3" w:rsidP="00AB5EE3">
      <w:pPr>
        <w:pStyle w:val="ListParagraph"/>
        <w:spacing w:after="0" w:line="240" w:lineRule="auto"/>
        <w:ind w:left="1440"/>
        <w:contextualSpacing w:val="0"/>
        <w:rPr>
          <w:rFonts w:ascii="Trebuchet MS" w:hAnsi="Trebuchet MS"/>
          <w:color w:val="000000"/>
          <w:sz w:val="20"/>
          <w:szCs w:val="20"/>
        </w:rPr>
      </w:pPr>
    </w:p>
    <w:p w14:paraId="095A3480" w14:textId="4D6FF6F0" w:rsidR="00AB5EE3" w:rsidRPr="006179E1" w:rsidRDefault="00AB5EE3" w:rsidP="006179E1">
      <w:pPr>
        <w:pStyle w:val="ListParagraph"/>
        <w:numPr>
          <w:ilvl w:val="0"/>
          <w:numId w:val="25"/>
        </w:numPr>
        <w:spacing w:after="0" w:line="240" w:lineRule="auto"/>
        <w:rPr>
          <w:rFonts w:ascii="Trebuchet MS" w:hAnsi="Trebuchet MS"/>
          <w:b/>
          <w:sz w:val="20"/>
          <w:szCs w:val="20"/>
        </w:rPr>
      </w:pPr>
      <w:r w:rsidRPr="006179E1">
        <w:rPr>
          <w:rFonts w:ascii="Trebuchet MS" w:hAnsi="Trebuchet MS"/>
          <w:b/>
          <w:sz w:val="20"/>
          <w:szCs w:val="20"/>
        </w:rPr>
        <w:t>ASP.NET C</w:t>
      </w:r>
      <w:r w:rsidR="00F9701D" w:rsidRPr="006179E1">
        <w:rPr>
          <w:rFonts w:ascii="Trebuchet MS" w:hAnsi="Trebuchet MS"/>
          <w:b/>
          <w:sz w:val="20"/>
          <w:szCs w:val="20"/>
        </w:rPr>
        <w:t>ore &amp; EF Core</w:t>
      </w:r>
    </w:p>
    <w:p w14:paraId="621C29AA" w14:textId="12C643BB" w:rsidR="00AB5EE3" w:rsidRPr="006179E1" w:rsidRDefault="00AB5EE3" w:rsidP="00AB5EE3">
      <w:pPr>
        <w:pStyle w:val="ListParagraph"/>
        <w:spacing w:after="0" w:line="240" w:lineRule="auto"/>
        <w:ind w:left="1080"/>
        <w:rPr>
          <w:rFonts w:ascii="Trebuchet MS" w:hAnsi="Trebuchet MS"/>
          <w:sz w:val="20"/>
          <w:szCs w:val="20"/>
        </w:rPr>
      </w:pPr>
    </w:p>
    <w:p w14:paraId="5B2116DA" w14:textId="427E9590" w:rsidR="00AB5EE3" w:rsidRPr="006179E1" w:rsidRDefault="00294C2B" w:rsidP="008D7A70">
      <w:pPr>
        <w:pStyle w:val="ListParagraph"/>
        <w:numPr>
          <w:ilvl w:val="0"/>
          <w:numId w:val="27"/>
        </w:numPr>
        <w:spacing w:after="0" w:line="240" w:lineRule="auto"/>
        <w:rPr>
          <w:rFonts w:cs="Calibri"/>
          <w:shd w:val="clear" w:color="auto" w:fill="FFFFFF"/>
        </w:rPr>
      </w:pPr>
      <w:r w:rsidRPr="006179E1">
        <w:rPr>
          <w:rFonts w:cs="Calibri"/>
          <w:shd w:val="clear" w:color="auto" w:fill="FFFFFF"/>
        </w:rPr>
        <w:t>Introduction to .NET Core –</w:t>
      </w:r>
      <w:r w:rsidR="00AB5EE3" w:rsidRPr="006179E1">
        <w:rPr>
          <w:rFonts w:cs="Calibri"/>
          <w:shd w:val="clear" w:color="auto" w:fill="FFFFFF"/>
        </w:rPr>
        <w:t>Features</w:t>
      </w:r>
      <w:r w:rsidRPr="006179E1">
        <w:rPr>
          <w:rFonts w:cs="Calibri"/>
          <w:shd w:val="clear" w:color="auto" w:fill="FFFFFF"/>
        </w:rPr>
        <w:t xml:space="preserve"> &amp; A</w:t>
      </w:r>
      <w:r w:rsidR="00AB5EE3" w:rsidRPr="006179E1">
        <w:rPr>
          <w:rFonts w:cs="Calibri"/>
          <w:shd w:val="clear" w:color="auto" w:fill="FFFFFF"/>
        </w:rPr>
        <w:t>rchitecture</w:t>
      </w:r>
    </w:p>
    <w:p w14:paraId="5480E9F0" w14:textId="67F61536" w:rsidR="00AB5EE3" w:rsidRPr="006179E1" w:rsidRDefault="00294C2B" w:rsidP="008D7A70">
      <w:pPr>
        <w:pStyle w:val="ListParagraph"/>
        <w:numPr>
          <w:ilvl w:val="0"/>
          <w:numId w:val="27"/>
        </w:numPr>
        <w:spacing w:after="0" w:line="240" w:lineRule="auto"/>
        <w:rPr>
          <w:rFonts w:cs="Calibri"/>
          <w:shd w:val="clear" w:color="auto" w:fill="FFFFFF"/>
        </w:rPr>
      </w:pPr>
      <w:r w:rsidRPr="006179E1">
        <w:rPr>
          <w:rFonts w:cs="Calibri"/>
          <w:shd w:val="clear" w:color="auto" w:fill="FFFFFF"/>
        </w:rPr>
        <w:t>ASP.NET Core MVC -</w:t>
      </w:r>
      <w:r w:rsidR="00AB5EE3" w:rsidRPr="006179E1">
        <w:rPr>
          <w:rFonts w:cs="Calibri"/>
          <w:shd w:val="clear" w:color="auto" w:fill="FFFFFF"/>
        </w:rPr>
        <w:t>Model, View, Controller &amp; Actions</w:t>
      </w:r>
    </w:p>
    <w:p w14:paraId="54CCC072" w14:textId="7F24EEAD" w:rsidR="00AB5EE3" w:rsidRPr="006179E1" w:rsidRDefault="00294C2B" w:rsidP="008D7A70">
      <w:pPr>
        <w:pStyle w:val="ListParagraph"/>
        <w:numPr>
          <w:ilvl w:val="0"/>
          <w:numId w:val="27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6179E1">
        <w:rPr>
          <w:rFonts w:cs="Calibri"/>
          <w:shd w:val="clear" w:color="auto" w:fill="FFFFFF"/>
        </w:rPr>
        <w:t>ASP.NET Core MVC</w:t>
      </w:r>
      <w:r w:rsidRPr="006179E1">
        <w:rPr>
          <w:rFonts w:ascii="Trebuchet MS" w:hAnsi="Trebuchet MS"/>
          <w:sz w:val="20"/>
          <w:szCs w:val="20"/>
        </w:rPr>
        <w:t xml:space="preserve"> -</w:t>
      </w:r>
      <w:r w:rsidR="00AB5EE3" w:rsidRPr="006179E1">
        <w:rPr>
          <w:rFonts w:ascii="Trebuchet MS" w:hAnsi="Trebuchet MS"/>
          <w:sz w:val="20"/>
          <w:szCs w:val="20"/>
        </w:rPr>
        <w:t>Helpers and Data Passing Techniques</w:t>
      </w:r>
    </w:p>
    <w:p w14:paraId="4DFFAD4E" w14:textId="11DFEB7F" w:rsidR="00AB5EE3" w:rsidRPr="006179E1" w:rsidRDefault="00294C2B" w:rsidP="008D7A70">
      <w:pPr>
        <w:pStyle w:val="ListParagraph"/>
        <w:numPr>
          <w:ilvl w:val="0"/>
          <w:numId w:val="27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6179E1">
        <w:rPr>
          <w:rFonts w:cs="Calibri"/>
          <w:shd w:val="clear" w:color="auto" w:fill="FFFFFF"/>
        </w:rPr>
        <w:t>ASP.NET Core MVC</w:t>
      </w:r>
      <w:r w:rsidRPr="006179E1">
        <w:rPr>
          <w:rFonts w:ascii="Trebuchet MS" w:hAnsi="Trebuchet MS"/>
          <w:sz w:val="20"/>
          <w:szCs w:val="20"/>
        </w:rPr>
        <w:t xml:space="preserve"> </w:t>
      </w:r>
      <w:r w:rsidR="00AB5EE3" w:rsidRPr="006179E1">
        <w:rPr>
          <w:rFonts w:ascii="Trebuchet MS" w:hAnsi="Trebuchet MS"/>
          <w:sz w:val="20"/>
          <w:szCs w:val="20"/>
        </w:rPr>
        <w:t xml:space="preserve">Validation </w:t>
      </w:r>
      <w:r w:rsidRPr="006179E1">
        <w:rPr>
          <w:rFonts w:ascii="Trebuchet MS" w:hAnsi="Trebuchet MS"/>
          <w:sz w:val="20"/>
          <w:szCs w:val="20"/>
        </w:rPr>
        <w:t>– Client Side and Server Side</w:t>
      </w:r>
    </w:p>
    <w:p w14:paraId="5E979B85" w14:textId="77777777" w:rsidR="00294C2B" w:rsidRPr="006179E1" w:rsidRDefault="00294C2B" w:rsidP="008D7A70">
      <w:pPr>
        <w:pStyle w:val="ListParagraph"/>
        <w:numPr>
          <w:ilvl w:val="0"/>
          <w:numId w:val="27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6179E1">
        <w:rPr>
          <w:rFonts w:ascii="Trebuchet MS" w:hAnsi="Trebuchet MS"/>
          <w:sz w:val="20"/>
          <w:szCs w:val="20"/>
        </w:rPr>
        <w:t>Repository Design Pattern and Dependency Injection</w:t>
      </w:r>
    </w:p>
    <w:p w14:paraId="0E3B612D" w14:textId="7EF8C50D" w:rsidR="00294C2B" w:rsidRPr="006179E1" w:rsidRDefault="00294C2B" w:rsidP="008D7A70">
      <w:pPr>
        <w:pStyle w:val="ListParagraph"/>
        <w:numPr>
          <w:ilvl w:val="0"/>
          <w:numId w:val="27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6179E1">
        <w:rPr>
          <w:rFonts w:ascii="Trebuchet MS" w:hAnsi="Trebuchet MS"/>
          <w:sz w:val="20"/>
          <w:szCs w:val="20"/>
        </w:rPr>
        <w:t xml:space="preserve">Introduction to </w:t>
      </w:r>
      <w:r w:rsidR="00AB5EE3" w:rsidRPr="006179E1">
        <w:rPr>
          <w:rFonts w:ascii="Trebuchet MS" w:hAnsi="Trebuchet MS"/>
          <w:sz w:val="20"/>
          <w:szCs w:val="20"/>
        </w:rPr>
        <w:t>Entity Framework</w:t>
      </w:r>
      <w:r w:rsidRPr="006179E1">
        <w:rPr>
          <w:rFonts w:ascii="Trebuchet MS" w:hAnsi="Trebuchet MS"/>
          <w:sz w:val="20"/>
          <w:szCs w:val="20"/>
        </w:rPr>
        <w:t xml:space="preserve"> Core (EF Core)</w:t>
      </w:r>
    </w:p>
    <w:p w14:paraId="1D34A82F" w14:textId="77923974" w:rsidR="00294C2B" w:rsidRPr="006179E1" w:rsidRDefault="00294C2B" w:rsidP="008D7A70">
      <w:pPr>
        <w:pStyle w:val="ListParagraph"/>
        <w:numPr>
          <w:ilvl w:val="0"/>
          <w:numId w:val="27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6179E1">
        <w:rPr>
          <w:rFonts w:ascii="Trebuchet MS" w:hAnsi="Trebuchet MS"/>
          <w:sz w:val="20"/>
          <w:szCs w:val="20"/>
        </w:rPr>
        <w:t>EF Core</w:t>
      </w:r>
      <w:r w:rsidR="00AB5EE3" w:rsidRPr="006179E1">
        <w:rPr>
          <w:rFonts w:ascii="Trebuchet MS" w:hAnsi="Trebuchet MS"/>
          <w:sz w:val="20"/>
          <w:szCs w:val="20"/>
        </w:rPr>
        <w:t xml:space="preserve"> Database Modeling</w:t>
      </w:r>
      <w:r w:rsidRPr="006179E1">
        <w:rPr>
          <w:rFonts w:ascii="Trebuchet MS" w:hAnsi="Trebuchet MS"/>
          <w:sz w:val="20"/>
          <w:szCs w:val="20"/>
        </w:rPr>
        <w:t>- Database and Code First Approach</w:t>
      </w:r>
    </w:p>
    <w:p w14:paraId="79DF1E04" w14:textId="109E9560" w:rsidR="00AB5EE3" w:rsidRPr="006179E1" w:rsidRDefault="00294C2B" w:rsidP="008D7A70">
      <w:pPr>
        <w:pStyle w:val="ListParagraph"/>
        <w:numPr>
          <w:ilvl w:val="0"/>
          <w:numId w:val="27"/>
        </w:numPr>
        <w:spacing w:after="0" w:line="240" w:lineRule="auto"/>
        <w:rPr>
          <w:rFonts w:cs="Calibri"/>
          <w:shd w:val="clear" w:color="auto" w:fill="FFFFFF"/>
        </w:rPr>
      </w:pPr>
      <w:r w:rsidRPr="006179E1">
        <w:rPr>
          <w:rFonts w:cs="Calibri"/>
          <w:shd w:val="clear" w:color="auto" w:fill="FFFFFF"/>
        </w:rPr>
        <w:t>Creating Restful API using ASP.NET Core Web API</w:t>
      </w:r>
      <w:r w:rsidR="00F9701D" w:rsidRPr="006179E1">
        <w:rPr>
          <w:rFonts w:cs="Calibri"/>
          <w:shd w:val="clear" w:color="auto" w:fill="FFFFFF"/>
        </w:rPr>
        <w:t xml:space="preserve"> (Controlle</w:t>
      </w:r>
      <w:r w:rsidR="00A433D5">
        <w:rPr>
          <w:rFonts w:cs="Calibri"/>
          <w:shd w:val="clear" w:color="auto" w:fill="FFFFFF"/>
        </w:rPr>
        <w:t>r</w:t>
      </w:r>
      <w:r w:rsidR="00F9701D" w:rsidRPr="006179E1">
        <w:rPr>
          <w:rFonts w:cs="Calibri"/>
          <w:shd w:val="clear" w:color="auto" w:fill="FFFFFF"/>
        </w:rPr>
        <w:t xml:space="preserve"> based and Minimal)</w:t>
      </w:r>
    </w:p>
    <w:p w14:paraId="4D24BF23" w14:textId="5C01F7EA" w:rsidR="00AB5EE3" w:rsidRPr="006179E1" w:rsidRDefault="00294C2B" w:rsidP="008D7A70">
      <w:pPr>
        <w:pStyle w:val="ListParagraph"/>
        <w:numPr>
          <w:ilvl w:val="0"/>
          <w:numId w:val="27"/>
        </w:numPr>
        <w:spacing w:after="0" w:line="240" w:lineRule="auto"/>
        <w:rPr>
          <w:rFonts w:cs="Calibri"/>
          <w:shd w:val="clear" w:color="auto" w:fill="FFFFFF"/>
        </w:rPr>
      </w:pPr>
      <w:r w:rsidRPr="006179E1">
        <w:rPr>
          <w:rFonts w:cs="Calibri"/>
          <w:shd w:val="clear" w:color="auto" w:fill="FFFFFF"/>
        </w:rPr>
        <w:t xml:space="preserve">ASP.NET Core-Security - </w:t>
      </w:r>
      <w:r w:rsidR="00AB5EE3" w:rsidRPr="006179E1">
        <w:rPr>
          <w:rFonts w:cs="Calibri"/>
          <w:shd w:val="clear" w:color="auto" w:fill="FFFFFF"/>
        </w:rPr>
        <w:t>Authentication Options</w:t>
      </w:r>
      <w:r w:rsidRPr="006179E1">
        <w:rPr>
          <w:rFonts w:cs="Calibri"/>
          <w:shd w:val="clear" w:color="auto" w:fill="FFFFFF"/>
        </w:rPr>
        <w:t xml:space="preserve">, </w:t>
      </w:r>
      <w:r w:rsidR="00AB5EE3" w:rsidRPr="006179E1">
        <w:rPr>
          <w:rFonts w:cs="Calibri"/>
          <w:shd w:val="clear" w:color="auto" w:fill="FFFFFF"/>
        </w:rPr>
        <w:t>Identity</w:t>
      </w:r>
    </w:p>
    <w:p w14:paraId="46997154" w14:textId="6259C2D3" w:rsidR="000177F2" w:rsidRPr="00AB5EE3" w:rsidRDefault="00F9701D" w:rsidP="008D7A70">
      <w:pPr>
        <w:pStyle w:val="ListParagraph"/>
        <w:numPr>
          <w:ilvl w:val="0"/>
          <w:numId w:val="27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6179E1">
        <w:rPr>
          <w:rFonts w:cs="Calibri"/>
          <w:shd w:val="clear" w:color="auto" w:fill="FFFFFF"/>
        </w:rPr>
        <w:t xml:space="preserve">ASP.NET Core –Middleware, Pipeline </w:t>
      </w:r>
      <w:r w:rsidR="00AB5EE3" w:rsidRPr="006179E1">
        <w:rPr>
          <w:rFonts w:cs="Calibri"/>
          <w:shd w:val="clear" w:color="auto" w:fill="FFFFFF"/>
        </w:rPr>
        <w:t>and Filters</w:t>
      </w:r>
      <w:r w:rsidR="00DD1F6C" w:rsidRPr="00AB5EE3">
        <w:rPr>
          <w:rFonts w:ascii="Trebuchet MS" w:hAnsi="Trebuchet MS"/>
          <w:color w:val="000000"/>
          <w:sz w:val="20"/>
          <w:szCs w:val="20"/>
        </w:rPr>
        <w:br/>
      </w:r>
    </w:p>
    <w:p w14:paraId="525AC57C" w14:textId="77777777" w:rsidR="00B3135F" w:rsidRPr="006179E1" w:rsidRDefault="00B3135F" w:rsidP="00B3135F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rebuchet MS" w:hAnsi="Trebuchet MS"/>
          <w:b/>
          <w:color w:val="000000"/>
          <w:sz w:val="20"/>
          <w:szCs w:val="20"/>
        </w:rPr>
      </w:pPr>
      <w:r w:rsidRPr="006179E1">
        <w:rPr>
          <w:rFonts w:ascii="Trebuchet MS" w:hAnsi="Trebuchet MS"/>
          <w:b/>
          <w:color w:val="000000"/>
          <w:sz w:val="20"/>
          <w:szCs w:val="20"/>
        </w:rPr>
        <w:t>Agile, Scrum and DevOps Fundamentals</w:t>
      </w:r>
    </w:p>
    <w:p w14:paraId="7F5714F0" w14:textId="77777777" w:rsidR="00B3135F" w:rsidRPr="006179E1" w:rsidRDefault="00B3135F" w:rsidP="006179E1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6179E1">
        <w:rPr>
          <w:rFonts w:ascii="Trebuchet MS" w:hAnsi="Trebuchet MS"/>
          <w:color w:val="000000"/>
          <w:sz w:val="20"/>
          <w:szCs w:val="20"/>
        </w:rPr>
        <w:t>Introduction to Agile Methodology</w:t>
      </w:r>
    </w:p>
    <w:p w14:paraId="4ACB34CC" w14:textId="77777777" w:rsidR="00B3135F" w:rsidRPr="006179E1" w:rsidRDefault="00B3135F" w:rsidP="006179E1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6179E1">
        <w:rPr>
          <w:rFonts w:ascii="Trebuchet MS" w:hAnsi="Trebuchet MS"/>
          <w:color w:val="000000"/>
          <w:sz w:val="20"/>
          <w:szCs w:val="20"/>
        </w:rPr>
        <w:t>Scrum Fundamentals</w:t>
      </w:r>
    </w:p>
    <w:p w14:paraId="70B54874" w14:textId="77777777" w:rsidR="00B3135F" w:rsidRPr="006179E1" w:rsidRDefault="00B3135F" w:rsidP="006179E1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6179E1">
        <w:rPr>
          <w:rFonts w:ascii="Trebuchet MS" w:hAnsi="Trebuchet MS"/>
          <w:color w:val="000000"/>
          <w:sz w:val="20"/>
          <w:szCs w:val="20"/>
        </w:rPr>
        <w:t>Scrum Roles, Artifacts and Rituals</w:t>
      </w:r>
    </w:p>
    <w:p w14:paraId="3E64349A" w14:textId="77777777" w:rsidR="00B3135F" w:rsidRPr="006179E1" w:rsidRDefault="00B3135F" w:rsidP="006179E1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6179E1">
        <w:rPr>
          <w:rFonts w:ascii="Trebuchet MS" w:hAnsi="Trebuchet MS"/>
          <w:color w:val="000000"/>
          <w:sz w:val="20"/>
          <w:szCs w:val="20"/>
        </w:rPr>
        <w:t>DevOps – Architecture, Lifecycle, Workflow &amp; Principles</w:t>
      </w:r>
    </w:p>
    <w:p w14:paraId="5EEA01FA" w14:textId="50F0BBDF" w:rsidR="00B3135F" w:rsidRPr="006179E1" w:rsidRDefault="00B3135F" w:rsidP="006179E1">
      <w:pPr>
        <w:pStyle w:val="ListParagraph"/>
        <w:numPr>
          <w:ilvl w:val="1"/>
          <w:numId w:val="23"/>
        </w:num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6179E1">
        <w:rPr>
          <w:rFonts w:ascii="Trebuchet MS" w:hAnsi="Trebuchet MS"/>
          <w:color w:val="000000"/>
          <w:sz w:val="20"/>
          <w:szCs w:val="20"/>
        </w:rPr>
        <w:t>DevOps Tools Overview – Jenkins, Docker, Kubernetes</w:t>
      </w:r>
    </w:p>
    <w:p w14:paraId="1D20EBD7" w14:textId="77777777" w:rsidR="00B3135F" w:rsidRDefault="00B3135F" w:rsidP="00B3135F">
      <w:pPr>
        <w:pStyle w:val="ListParagraph"/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</w:p>
    <w:p w14:paraId="6011A1B9" w14:textId="77777777" w:rsidR="000177F2" w:rsidRPr="006179E1" w:rsidRDefault="000177F2" w:rsidP="000177F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rebuchet MS" w:hAnsi="Trebuchet MS"/>
          <w:b/>
          <w:color w:val="000000"/>
          <w:sz w:val="20"/>
          <w:szCs w:val="20"/>
        </w:rPr>
      </w:pPr>
      <w:r w:rsidRPr="006179E1">
        <w:rPr>
          <w:rFonts w:ascii="Trebuchet MS" w:hAnsi="Trebuchet MS"/>
          <w:b/>
          <w:color w:val="000000"/>
          <w:sz w:val="20"/>
          <w:szCs w:val="20"/>
        </w:rPr>
        <w:t>Web Design &amp; Development</w:t>
      </w:r>
    </w:p>
    <w:p w14:paraId="1F762807" w14:textId="77777777" w:rsidR="000177F2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HTML5 – Syntax, Attributes, Events, Web Forms 2.0, Web Storage, Canvas, Web Sockets</w:t>
      </w:r>
    </w:p>
    <w:p w14:paraId="12EA44A6" w14:textId="77777777" w:rsidR="000177F2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CSS3 – Colors, Gradients, Text, Transform</w:t>
      </w:r>
    </w:p>
    <w:p w14:paraId="40585F4F" w14:textId="77777777" w:rsidR="000177F2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BootStrap for Responsive Web Design</w:t>
      </w:r>
    </w:p>
    <w:p w14:paraId="194D2CB9" w14:textId="77777777" w:rsidR="000177F2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JavaScript – Core syntax, HTML DOM, objects, classes, Async</w:t>
      </w:r>
    </w:p>
    <w:p w14:paraId="16C588F8" w14:textId="5A2F5F9A" w:rsidR="002A16B7" w:rsidRPr="006179E1" w:rsidRDefault="000177F2" w:rsidP="004A45C6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6179E1">
        <w:rPr>
          <w:rFonts w:ascii="Trebuchet MS" w:hAnsi="Trebuchet MS"/>
          <w:color w:val="000000"/>
          <w:sz w:val="20"/>
          <w:szCs w:val="20"/>
        </w:rPr>
        <w:t xml:space="preserve">Ajax and jQuery Introduction </w:t>
      </w:r>
    </w:p>
    <w:p w14:paraId="13CCA9D9" w14:textId="77777777" w:rsidR="002A16B7" w:rsidRPr="002A16B7" w:rsidRDefault="002A16B7" w:rsidP="002A16B7">
      <w:pPr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256D422D" w14:textId="77777777" w:rsidR="000177F2" w:rsidRPr="006179E1" w:rsidRDefault="000177F2" w:rsidP="000177F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rebuchet MS" w:hAnsi="Trebuchet MS"/>
          <w:b/>
          <w:color w:val="000000"/>
          <w:sz w:val="20"/>
          <w:szCs w:val="20"/>
        </w:rPr>
      </w:pPr>
      <w:r w:rsidRPr="006179E1">
        <w:rPr>
          <w:rFonts w:ascii="Trebuchet MS" w:hAnsi="Trebuchet MS"/>
          <w:b/>
          <w:color w:val="000000"/>
          <w:sz w:val="20"/>
          <w:szCs w:val="20"/>
        </w:rPr>
        <w:t xml:space="preserve">Front-end Development using Angular </w:t>
      </w:r>
    </w:p>
    <w:p w14:paraId="16C6BD10" w14:textId="64CD7D7E" w:rsidR="00F33E01" w:rsidRDefault="00094547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Setting up Development &amp; Build Environment: </w:t>
      </w:r>
      <w:r w:rsidR="00F33E01">
        <w:rPr>
          <w:rFonts w:ascii="Trebuchet MS" w:hAnsi="Trebuchet MS"/>
          <w:color w:val="000000"/>
          <w:sz w:val="20"/>
          <w:szCs w:val="20"/>
        </w:rPr>
        <w:t xml:space="preserve">Node.js and </w:t>
      </w:r>
      <w:r>
        <w:rPr>
          <w:rFonts w:ascii="Trebuchet MS" w:hAnsi="Trebuchet MS"/>
          <w:color w:val="000000"/>
          <w:sz w:val="20"/>
          <w:szCs w:val="20"/>
        </w:rPr>
        <w:t>NPM</w:t>
      </w:r>
    </w:p>
    <w:p w14:paraId="501BF1AB" w14:textId="77777777" w:rsidR="00F33E01" w:rsidRPr="00C05271" w:rsidRDefault="00F33E01" w:rsidP="00F33E01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Introduction to TypeScript</w:t>
      </w:r>
    </w:p>
    <w:p w14:paraId="52895938" w14:textId="77777777" w:rsidR="00F33E01" w:rsidRDefault="00F33E01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Working with OOP concepts with TypeScript</w:t>
      </w:r>
    </w:p>
    <w:p w14:paraId="6B908AD7" w14:textId="7F3FED8E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Angular Fundamentals</w:t>
      </w:r>
    </w:p>
    <w:p w14:paraId="232B59C9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Angular CLI</w:t>
      </w:r>
    </w:p>
    <w:p w14:paraId="5C8EE2AA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Debugging Angular applications</w:t>
      </w:r>
    </w:p>
    <w:p w14:paraId="709A85B9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Components &amp; Databinding in Depth</w:t>
      </w:r>
    </w:p>
    <w:p w14:paraId="7308EE9C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Angular Directives</w:t>
      </w:r>
    </w:p>
    <w:p w14:paraId="38B6BFCC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Using Services &amp; Dependency Injection</w:t>
      </w:r>
    </w:p>
    <w:p w14:paraId="55E8C8F4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Angular Routing</w:t>
      </w:r>
    </w:p>
    <w:p w14:paraId="5E721C4B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Observables</w:t>
      </w:r>
    </w:p>
    <w:p w14:paraId="5AB4596A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Handling Forms in Angular Apps</w:t>
      </w:r>
    </w:p>
    <w:p w14:paraId="53D70E20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Output transformation using Pipes</w:t>
      </w:r>
    </w:p>
    <w:p w14:paraId="7C45BA90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Making Http Requests</w:t>
      </w:r>
    </w:p>
    <w:p w14:paraId="1A131775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Authentication &amp; Route Protection</w:t>
      </w:r>
    </w:p>
    <w:p w14:paraId="6977A1C4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Dynamic Components</w:t>
      </w:r>
    </w:p>
    <w:p w14:paraId="2D85DA3C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Angular Modules &amp; Optimizing Angular Apps</w:t>
      </w:r>
    </w:p>
    <w:p w14:paraId="0311F735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Deploying an Angular App</w:t>
      </w:r>
    </w:p>
    <w:p w14:paraId="634563B3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Angular Animations</w:t>
      </w:r>
    </w:p>
    <w:p w14:paraId="780EB3C0" w14:textId="77777777" w:rsidR="000177F2" w:rsidRPr="00C05271" w:rsidRDefault="000177F2" w:rsidP="000177F2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C05271">
        <w:rPr>
          <w:rFonts w:ascii="Trebuchet MS" w:hAnsi="Trebuchet MS"/>
          <w:color w:val="000000"/>
          <w:sz w:val="20"/>
          <w:szCs w:val="20"/>
        </w:rPr>
        <w:t>Adding Offline Capabilities with Service Workers</w:t>
      </w:r>
    </w:p>
    <w:p w14:paraId="4BC05FD4" w14:textId="60AF4B6B" w:rsidR="00101B6F" w:rsidRPr="008D7A70" w:rsidRDefault="000177F2" w:rsidP="000D7E70">
      <w:pPr>
        <w:pStyle w:val="ListParagraph"/>
        <w:numPr>
          <w:ilvl w:val="1"/>
          <w:numId w:val="23"/>
        </w:numPr>
        <w:spacing w:after="0" w:line="240" w:lineRule="auto"/>
        <w:contextualSpacing w:val="0"/>
        <w:rPr>
          <w:rFonts w:ascii="Trebuchet MS" w:hAnsi="Trebuchet MS"/>
          <w:color w:val="000000"/>
          <w:sz w:val="20"/>
          <w:szCs w:val="20"/>
        </w:rPr>
      </w:pPr>
      <w:r w:rsidRPr="008D7A70">
        <w:rPr>
          <w:rFonts w:ascii="Trebuchet MS" w:hAnsi="Trebuchet MS"/>
          <w:color w:val="000000"/>
          <w:sz w:val="20"/>
          <w:szCs w:val="20"/>
        </w:rPr>
        <w:t>Unit Testing in Angular Apps (Jasmine, Karma)</w:t>
      </w:r>
    </w:p>
    <w:sectPr w:rsidR="00101B6F" w:rsidRPr="008D7A70" w:rsidSect="00EB52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7544" w14:textId="77777777" w:rsidR="00EB5260" w:rsidRDefault="00EB5260" w:rsidP="0058369F">
      <w:pPr>
        <w:spacing w:after="0" w:line="240" w:lineRule="auto"/>
      </w:pPr>
      <w:r>
        <w:separator/>
      </w:r>
    </w:p>
  </w:endnote>
  <w:endnote w:type="continuationSeparator" w:id="0">
    <w:p w14:paraId="317702EA" w14:textId="77777777" w:rsidR="00EB5260" w:rsidRDefault="00EB5260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A0C6" w14:textId="77777777" w:rsidR="00B649A2" w:rsidRDefault="00B64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696667"/>
      <w:docPartObj>
        <w:docPartGallery w:val="Page Numbers (Bottom of Page)"/>
        <w:docPartUnique/>
      </w:docPartObj>
    </w:sdtPr>
    <w:sdtContent>
      <w:p w14:paraId="072E4718" w14:textId="14054BBA" w:rsidR="00815BBD" w:rsidRDefault="00962C58">
        <w:pPr>
          <w:pStyle w:val="Footer"/>
          <w:jc w:val="right"/>
        </w:pPr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="00CF2DFE"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8D7A70">
          <w:rPr>
            <w:rFonts w:ascii="Arial" w:hAnsi="Arial" w:cs="Arial"/>
            <w:noProof/>
            <w:sz w:val="20"/>
            <w:szCs w:val="20"/>
          </w:rPr>
          <w:t>2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56A2A27" w14:textId="77777777" w:rsidR="00763749" w:rsidRDefault="00545BCA">
    <w:pPr>
      <w:pStyle w:val="Footer"/>
    </w:pPr>
    <w:r>
      <w:rPr>
        <w:rFonts w:ascii="Arial" w:hAnsi="Arial" w:cs="Arial"/>
        <w:color w:val="6D6E71" w:themeColor="text2"/>
        <w:sz w:val="16"/>
        <w:szCs w:val="16"/>
      </w:rPr>
      <w:t>Copyright © 2020</w:t>
    </w:r>
    <w:r w:rsidR="001A1941">
      <w:rPr>
        <w:rFonts w:ascii="Arial" w:hAnsi="Arial" w:cs="Arial"/>
        <w:color w:val="6D6E71" w:themeColor="text2"/>
        <w:sz w:val="16"/>
        <w:szCs w:val="16"/>
      </w:rPr>
      <w:t>, Tech Mahindra.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B34E1" w14:textId="401CD155" w:rsidR="00AD3F62" w:rsidRPr="00B72BC9" w:rsidRDefault="007342DB" w:rsidP="002E5B9E">
    <w:pPr>
      <w:pStyle w:val="Footer"/>
      <w:rPr>
        <w:rFonts w:ascii="Arial" w:hAnsi="Arial" w:cs="Arial"/>
        <w:color w:val="6D6E71" w:themeColor="text2"/>
        <w:sz w:val="20"/>
        <w:szCs w:val="20"/>
      </w:rPr>
    </w:pPr>
    <w:r>
      <w:rPr>
        <w:rFonts w:ascii="Arial" w:hAnsi="Arial" w:cs="Arial"/>
        <w:color w:val="6D6E71" w:themeColor="text2"/>
        <w:sz w:val="16"/>
        <w:szCs w:val="16"/>
      </w:rPr>
      <w:t>Copyright © 201</w:t>
    </w:r>
    <w:r w:rsidR="001A1941">
      <w:rPr>
        <w:rFonts w:ascii="Arial" w:hAnsi="Arial" w:cs="Arial"/>
        <w:color w:val="6D6E71" w:themeColor="text2"/>
        <w:sz w:val="16"/>
        <w:szCs w:val="16"/>
      </w:rPr>
      <w:t>7</w:t>
    </w:r>
    <w:r>
      <w:rPr>
        <w:rFonts w:ascii="Arial" w:hAnsi="Arial" w:cs="Arial"/>
        <w:color w:val="6D6E71" w:themeColor="text2"/>
        <w:sz w:val="16"/>
        <w:szCs w:val="16"/>
      </w:rPr>
      <w:t xml:space="preserve">, </w:t>
    </w:r>
    <w:r w:rsidR="00DF1B9C">
      <w:rPr>
        <w:rFonts w:ascii="Arial" w:hAnsi="Arial" w:cs="Arial"/>
        <w:color w:val="6D6E71" w:themeColor="text2"/>
        <w:sz w:val="16"/>
        <w:szCs w:val="16"/>
      </w:rPr>
      <w:t>Tech Mahindra</w:t>
    </w:r>
    <w:r>
      <w:rPr>
        <w:rFonts w:ascii="Arial" w:hAnsi="Arial" w:cs="Arial"/>
        <w:color w:val="6D6E71" w:themeColor="text2"/>
        <w:sz w:val="16"/>
        <w:szCs w:val="16"/>
      </w:rPr>
      <w:t>. All rights reserved.</w:t>
    </w:r>
    <w:r w:rsidR="002E5B9E" w:rsidRPr="00B72BC9">
      <w:rPr>
        <w:rFonts w:ascii="Arial" w:hAnsi="Arial" w:cs="Arial"/>
        <w:color w:val="6D6E71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962C58" w:rsidRPr="00B72BC9">
          <w:rPr>
            <w:rFonts w:ascii="Arial" w:hAnsi="Arial" w:cs="Arial"/>
            <w:sz w:val="20"/>
            <w:szCs w:val="20"/>
          </w:rPr>
          <w:fldChar w:fldCharType="begin"/>
        </w:r>
        <w:r w:rsidR="00CF2DFE"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962C58"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8D7A70">
          <w:rPr>
            <w:rFonts w:ascii="Arial" w:hAnsi="Arial" w:cs="Arial"/>
            <w:noProof/>
            <w:sz w:val="20"/>
            <w:szCs w:val="20"/>
          </w:rPr>
          <w:t>1</w:t>
        </w:r>
        <w:r w:rsidR="00962C58"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="002128C3" w:rsidRPr="00B72BC9"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EAA7" w14:textId="77777777" w:rsidR="00EB5260" w:rsidRDefault="00EB5260" w:rsidP="0058369F">
      <w:pPr>
        <w:spacing w:after="0" w:line="240" w:lineRule="auto"/>
      </w:pPr>
      <w:r>
        <w:separator/>
      </w:r>
    </w:p>
  </w:footnote>
  <w:footnote w:type="continuationSeparator" w:id="0">
    <w:p w14:paraId="60DD95A0" w14:textId="77777777" w:rsidR="00EB5260" w:rsidRDefault="00EB5260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4568" w14:textId="77777777" w:rsidR="00B649A2" w:rsidRDefault="00B64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87D6" w14:textId="77777777" w:rsidR="00763749" w:rsidRDefault="0034505D" w:rsidP="00AF27C0">
    <w:r>
      <w:rPr>
        <w:noProof/>
      </w:rPr>
      <w:drawing>
        <wp:anchor distT="0" distB="0" distL="114300" distR="114300" simplePos="0" relativeHeight="251667456" behindDoc="1" locked="0" layoutInCell="1" allowOverlap="1" wp14:anchorId="224A680E" wp14:editId="1B86A5CC">
          <wp:simplePos x="0" y="0"/>
          <wp:positionH relativeFrom="column">
            <wp:posOffset>4899394</wp:posOffset>
          </wp:positionH>
          <wp:positionV relativeFrom="paragraph">
            <wp:posOffset>-53163</wp:posOffset>
          </wp:positionV>
          <wp:extent cx="1543936" cy="425303"/>
          <wp:effectExtent l="19050" t="0" r="0" b="0"/>
          <wp:wrapNone/>
          <wp:docPr id="10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gray">
                  <a:xfrm>
                    <a:off x="0" y="0"/>
                    <a:ext cx="1543936" cy="425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17934C3E" wp14:editId="08E0A4CB">
          <wp:simplePos x="0" y="0"/>
          <wp:positionH relativeFrom="column">
            <wp:posOffset>-916305</wp:posOffset>
          </wp:positionH>
          <wp:positionV relativeFrom="paragraph">
            <wp:posOffset>-457200</wp:posOffset>
          </wp:positionV>
          <wp:extent cx="2596515" cy="943610"/>
          <wp:effectExtent l="19050" t="0" r="0" b="0"/>
          <wp:wrapNone/>
          <wp:docPr id="11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ltGray">
                  <a:xfrm>
                    <a:off x="0" y="0"/>
                    <a:ext cx="2596515" cy="943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374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5378" w14:textId="77777777" w:rsidR="00AD3F62" w:rsidRDefault="001A1941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2D1EB10D" wp14:editId="0D7B0722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257550" cy="1184275"/>
          <wp:effectExtent l="0" t="0" r="0" b="0"/>
          <wp:wrapNone/>
          <wp:docPr id="8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ltGray">
                  <a:xfrm>
                    <a:off x="0" y="0"/>
                    <a:ext cx="3257550" cy="1184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05D">
      <w:rPr>
        <w:noProof/>
      </w:rPr>
      <w:drawing>
        <wp:anchor distT="0" distB="0" distL="114300" distR="114300" simplePos="0" relativeHeight="251665408" behindDoc="1" locked="0" layoutInCell="1" allowOverlap="1" wp14:anchorId="43CD5ACC" wp14:editId="38212DD6">
          <wp:simplePos x="0" y="0"/>
          <wp:positionH relativeFrom="column">
            <wp:posOffset>4971415</wp:posOffset>
          </wp:positionH>
          <wp:positionV relativeFrom="paragraph">
            <wp:posOffset>-138430</wp:posOffset>
          </wp:positionV>
          <wp:extent cx="1457325" cy="402991"/>
          <wp:effectExtent l="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1457325" cy="402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B8"/>
    <w:multiLevelType w:val="hybridMultilevel"/>
    <w:tmpl w:val="296454BC"/>
    <w:lvl w:ilvl="0" w:tplc="C01A3B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1837" w:themeColor="background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5098"/>
    <w:multiLevelType w:val="hybridMultilevel"/>
    <w:tmpl w:val="2614453C"/>
    <w:lvl w:ilvl="0" w:tplc="88828A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875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27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2B1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76D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212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8A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AF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7CA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4DE1"/>
    <w:multiLevelType w:val="hybridMultilevel"/>
    <w:tmpl w:val="F746E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70CC"/>
    <w:multiLevelType w:val="hybridMultilevel"/>
    <w:tmpl w:val="249CEC60"/>
    <w:lvl w:ilvl="0" w:tplc="821CC99A">
      <w:start w:val="1"/>
      <w:numFmt w:val="bullet"/>
      <w:lvlText w:val=""/>
      <w:lvlJc w:val="left"/>
      <w:pPr>
        <w:ind w:left="360" w:hanging="360"/>
      </w:pPr>
      <w:rPr>
        <w:rFonts w:ascii="Wingdings 3" w:hAnsi="Wingdings 3" w:hint="default"/>
      </w:rPr>
    </w:lvl>
    <w:lvl w:ilvl="1" w:tplc="3F76F53A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26690">
      <w:start w:val="1"/>
      <w:numFmt w:val="bullet"/>
      <w:lvlText w:val="»"/>
      <w:lvlJc w:val="left"/>
      <w:pPr>
        <w:ind w:left="2880" w:hanging="360"/>
      </w:pPr>
      <w:rPr>
        <w:rFonts w:ascii="Calibri" w:hAnsi="Calibri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A6EB6"/>
    <w:multiLevelType w:val="hybridMultilevel"/>
    <w:tmpl w:val="F596174A"/>
    <w:lvl w:ilvl="0" w:tplc="D6FE8D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14DDE"/>
    <w:multiLevelType w:val="hybridMultilevel"/>
    <w:tmpl w:val="F90261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96400D"/>
    <w:multiLevelType w:val="hybridMultilevel"/>
    <w:tmpl w:val="C854C3CA"/>
    <w:lvl w:ilvl="0" w:tplc="D1040A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D6E71" w:themeColor="text2"/>
        <w:sz w:val="18"/>
      </w:rPr>
    </w:lvl>
    <w:lvl w:ilvl="1" w:tplc="1830590C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6D6E71" w:themeColor="text2"/>
      </w:rPr>
    </w:lvl>
    <w:lvl w:ilvl="2" w:tplc="D104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6D6E71" w:themeColor="text2"/>
        <w:sz w:val="18"/>
      </w:rPr>
    </w:lvl>
    <w:lvl w:ilvl="3" w:tplc="1830590C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  <w:color w:val="6D6E71" w:themeColor="text2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8230E"/>
    <w:multiLevelType w:val="hybridMultilevel"/>
    <w:tmpl w:val="1288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03349"/>
    <w:multiLevelType w:val="hybridMultilevel"/>
    <w:tmpl w:val="5878546A"/>
    <w:lvl w:ilvl="0" w:tplc="821CC99A">
      <w:start w:val="1"/>
      <w:numFmt w:val="bullet"/>
      <w:lvlText w:val=""/>
      <w:lvlJc w:val="left"/>
      <w:pPr>
        <w:ind w:left="360" w:hanging="360"/>
      </w:pPr>
      <w:rPr>
        <w:rFonts w:ascii="Wingdings 3" w:hAnsi="Wingdings 3" w:hint="default"/>
      </w:rPr>
    </w:lvl>
    <w:lvl w:ilvl="1" w:tplc="3F76F53A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6F53A">
      <w:start w:val="1"/>
      <w:numFmt w:val="bullet"/>
      <w:lvlText w:val="−"/>
      <w:lvlJc w:val="left"/>
      <w:pPr>
        <w:ind w:left="2880" w:hanging="360"/>
      </w:pPr>
      <w:rPr>
        <w:rFonts w:ascii="Calibri" w:hAnsi="Calibri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3C80"/>
    <w:multiLevelType w:val="hybridMultilevel"/>
    <w:tmpl w:val="E6921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0730A"/>
    <w:multiLevelType w:val="multilevel"/>
    <w:tmpl w:val="18B8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87A4B"/>
    <w:multiLevelType w:val="hybridMultilevel"/>
    <w:tmpl w:val="E0047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8708C"/>
    <w:multiLevelType w:val="hybridMultilevel"/>
    <w:tmpl w:val="F1948308"/>
    <w:lvl w:ilvl="0" w:tplc="29C4BF80">
      <w:start w:val="1"/>
      <w:numFmt w:val="bullet"/>
      <w:pStyle w:val="Heading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43768"/>
    <w:multiLevelType w:val="hybridMultilevel"/>
    <w:tmpl w:val="86500DE8"/>
    <w:lvl w:ilvl="0" w:tplc="D6FE8D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03241"/>
    <w:multiLevelType w:val="hybridMultilevel"/>
    <w:tmpl w:val="5E1019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F76F53A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26690">
      <w:start w:val="1"/>
      <w:numFmt w:val="bullet"/>
      <w:lvlText w:val="»"/>
      <w:lvlJc w:val="left"/>
      <w:pPr>
        <w:ind w:left="2880" w:hanging="360"/>
      </w:pPr>
      <w:rPr>
        <w:rFonts w:ascii="Calibri" w:hAnsi="Calibri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8771C"/>
    <w:multiLevelType w:val="hybridMultilevel"/>
    <w:tmpl w:val="6C961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9C838A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E31837" w:themeColor="background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879FC"/>
    <w:multiLevelType w:val="hybridMultilevel"/>
    <w:tmpl w:val="37C27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1D2936"/>
    <w:multiLevelType w:val="hybridMultilevel"/>
    <w:tmpl w:val="7E5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19" w15:restartNumberingAfterBreak="0">
    <w:nsid w:val="69367C8A"/>
    <w:multiLevelType w:val="hybridMultilevel"/>
    <w:tmpl w:val="26F4C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EB6D05"/>
    <w:multiLevelType w:val="hybridMultilevel"/>
    <w:tmpl w:val="6726BB5C"/>
    <w:lvl w:ilvl="0" w:tplc="3BAE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AFA12">
      <w:start w:val="16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65E32">
      <w:start w:val="16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C404C2">
      <w:start w:val="167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429E8">
      <w:start w:val="1675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A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661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A7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E3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E17164"/>
    <w:multiLevelType w:val="hybridMultilevel"/>
    <w:tmpl w:val="D7F21DE6"/>
    <w:lvl w:ilvl="0" w:tplc="5C605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0A9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E46FA">
      <w:start w:val="120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E7180">
      <w:start w:val="1205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A7AB0">
      <w:start w:val="1205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AB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5EF3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E2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2D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1029A"/>
    <w:multiLevelType w:val="hybridMultilevel"/>
    <w:tmpl w:val="EE68B5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4053225">
    <w:abstractNumId w:val="6"/>
  </w:num>
  <w:num w:numId="2" w16cid:durableId="576979767">
    <w:abstractNumId w:val="4"/>
  </w:num>
  <w:num w:numId="3" w16cid:durableId="1005287253">
    <w:abstractNumId w:val="13"/>
  </w:num>
  <w:num w:numId="4" w16cid:durableId="1101485491">
    <w:abstractNumId w:val="1"/>
  </w:num>
  <w:num w:numId="5" w16cid:durableId="1193110593">
    <w:abstractNumId w:val="18"/>
  </w:num>
  <w:num w:numId="6" w16cid:durableId="72541799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3785429">
    <w:abstractNumId w:val="17"/>
  </w:num>
  <w:num w:numId="8" w16cid:durableId="1294143509">
    <w:abstractNumId w:val="11"/>
  </w:num>
  <w:num w:numId="9" w16cid:durableId="327755797">
    <w:abstractNumId w:val="20"/>
  </w:num>
  <w:num w:numId="10" w16cid:durableId="1615862852">
    <w:abstractNumId w:val="3"/>
  </w:num>
  <w:num w:numId="11" w16cid:durableId="15392733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660449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413436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5435248">
    <w:abstractNumId w:val="14"/>
  </w:num>
  <w:num w:numId="15" w16cid:durableId="1723210460">
    <w:abstractNumId w:val="8"/>
  </w:num>
  <w:num w:numId="16" w16cid:durableId="463079596">
    <w:abstractNumId w:val="7"/>
  </w:num>
  <w:num w:numId="17" w16cid:durableId="889994521">
    <w:abstractNumId w:val="2"/>
  </w:num>
  <w:num w:numId="18" w16cid:durableId="522520626">
    <w:abstractNumId w:val="21"/>
  </w:num>
  <w:num w:numId="19" w16cid:durableId="1746413030">
    <w:abstractNumId w:val="0"/>
  </w:num>
  <w:num w:numId="20" w16cid:durableId="1201476578">
    <w:abstractNumId w:val="15"/>
  </w:num>
  <w:num w:numId="21" w16cid:durableId="1382510101">
    <w:abstractNumId w:val="12"/>
  </w:num>
  <w:num w:numId="22" w16cid:durableId="705176659">
    <w:abstractNumId w:val="10"/>
  </w:num>
  <w:num w:numId="23" w16cid:durableId="675613646">
    <w:abstractNumId w:val="9"/>
  </w:num>
  <w:num w:numId="24" w16cid:durableId="529294600">
    <w:abstractNumId w:val="16"/>
  </w:num>
  <w:num w:numId="25" w16cid:durableId="2136870338">
    <w:abstractNumId w:val="19"/>
  </w:num>
  <w:num w:numId="26" w16cid:durableId="1949773989">
    <w:abstractNumId w:val="5"/>
  </w:num>
  <w:num w:numId="27" w16cid:durableId="13328743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2A"/>
    <w:rsid w:val="000057D9"/>
    <w:rsid w:val="000177F2"/>
    <w:rsid w:val="000229A6"/>
    <w:rsid w:val="0003019B"/>
    <w:rsid w:val="00045428"/>
    <w:rsid w:val="00050152"/>
    <w:rsid w:val="00063F11"/>
    <w:rsid w:val="00067068"/>
    <w:rsid w:val="00081AFE"/>
    <w:rsid w:val="00085DAA"/>
    <w:rsid w:val="00094547"/>
    <w:rsid w:val="000A095D"/>
    <w:rsid w:val="000A2C12"/>
    <w:rsid w:val="000A6A7B"/>
    <w:rsid w:val="000B03B8"/>
    <w:rsid w:val="000B0FC3"/>
    <w:rsid w:val="000D7DBF"/>
    <w:rsid w:val="000E748A"/>
    <w:rsid w:val="001013A8"/>
    <w:rsid w:val="00101B6F"/>
    <w:rsid w:val="00105B18"/>
    <w:rsid w:val="001116AE"/>
    <w:rsid w:val="00131898"/>
    <w:rsid w:val="00153C51"/>
    <w:rsid w:val="001553C8"/>
    <w:rsid w:val="001558B8"/>
    <w:rsid w:val="0016393D"/>
    <w:rsid w:val="001768B6"/>
    <w:rsid w:val="00182D19"/>
    <w:rsid w:val="00183294"/>
    <w:rsid w:val="001975D2"/>
    <w:rsid w:val="001A1941"/>
    <w:rsid w:val="001A4310"/>
    <w:rsid w:val="001A6E7E"/>
    <w:rsid w:val="001B1B10"/>
    <w:rsid w:val="001C7D43"/>
    <w:rsid w:val="001F23AA"/>
    <w:rsid w:val="00207F9C"/>
    <w:rsid w:val="002128C3"/>
    <w:rsid w:val="00253084"/>
    <w:rsid w:val="00254E30"/>
    <w:rsid w:val="00265745"/>
    <w:rsid w:val="0027489B"/>
    <w:rsid w:val="00286A6A"/>
    <w:rsid w:val="0029223A"/>
    <w:rsid w:val="00294C2B"/>
    <w:rsid w:val="002A16B7"/>
    <w:rsid w:val="002A2CE4"/>
    <w:rsid w:val="002A2F01"/>
    <w:rsid w:val="002B5369"/>
    <w:rsid w:val="002C474F"/>
    <w:rsid w:val="002D0CC6"/>
    <w:rsid w:val="002E5B9E"/>
    <w:rsid w:val="00307816"/>
    <w:rsid w:val="0031045B"/>
    <w:rsid w:val="00315FE7"/>
    <w:rsid w:val="003224D5"/>
    <w:rsid w:val="00324F28"/>
    <w:rsid w:val="0034505D"/>
    <w:rsid w:val="003532AE"/>
    <w:rsid w:val="0036237C"/>
    <w:rsid w:val="00364042"/>
    <w:rsid w:val="003706DF"/>
    <w:rsid w:val="003862A1"/>
    <w:rsid w:val="00386915"/>
    <w:rsid w:val="003A0180"/>
    <w:rsid w:val="003A2DF4"/>
    <w:rsid w:val="003C37D0"/>
    <w:rsid w:val="003D068B"/>
    <w:rsid w:val="003D291E"/>
    <w:rsid w:val="003D6AA0"/>
    <w:rsid w:val="003D7FEE"/>
    <w:rsid w:val="003F1F25"/>
    <w:rsid w:val="00441E86"/>
    <w:rsid w:val="0044772F"/>
    <w:rsid w:val="0045145B"/>
    <w:rsid w:val="004627B4"/>
    <w:rsid w:val="0047599C"/>
    <w:rsid w:val="004902BD"/>
    <w:rsid w:val="004963BC"/>
    <w:rsid w:val="004A0377"/>
    <w:rsid w:val="004B7891"/>
    <w:rsid w:val="004B7E3A"/>
    <w:rsid w:val="004C68A7"/>
    <w:rsid w:val="004D48E8"/>
    <w:rsid w:val="004E2A24"/>
    <w:rsid w:val="004F0BE0"/>
    <w:rsid w:val="0051448E"/>
    <w:rsid w:val="00545BCA"/>
    <w:rsid w:val="0054709E"/>
    <w:rsid w:val="00551A02"/>
    <w:rsid w:val="00562CFE"/>
    <w:rsid w:val="0057773D"/>
    <w:rsid w:val="0058369F"/>
    <w:rsid w:val="005B6D3B"/>
    <w:rsid w:val="005C10D5"/>
    <w:rsid w:val="005D5CA2"/>
    <w:rsid w:val="005E24D1"/>
    <w:rsid w:val="005E5DE2"/>
    <w:rsid w:val="005F2CBF"/>
    <w:rsid w:val="00601D84"/>
    <w:rsid w:val="00602308"/>
    <w:rsid w:val="00607780"/>
    <w:rsid w:val="006168D0"/>
    <w:rsid w:val="006179E1"/>
    <w:rsid w:val="00643AD9"/>
    <w:rsid w:val="006767B6"/>
    <w:rsid w:val="006B6F4E"/>
    <w:rsid w:val="006D242E"/>
    <w:rsid w:val="006D39A3"/>
    <w:rsid w:val="006D560A"/>
    <w:rsid w:val="0070492F"/>
    <w:rsid w:val="0071169F"/>
    <w:rsid w:val="00722193"/>
    <w:rsid w:val="00722685"/>
    <w:rsid w:val="007254A1"/>
    <w:rsid w:val="00730DAF"/>
    <w:rsid w:val="0073202C"/>
    <w:rsid w:val="007342DB"/>
    <w:rsid w:val="00744882"/>
    <w:rsid w:val="00747DE2"/>
    <w:rsid w:val="00763749"/>
    <w:rsid w:val="00764672"/>
    <w:rsid w:val="0078259A"/>
    <w:rsid w:val="00782A35"/>
    <w:rsid w:val="00783D66"/>
    <w:rsid w:val="00787F5A"/>
    <w:rsid w:val="007924F9"/>
    <w:rsid w:val="007A1F52"/>
    <w:rsid w:val="007D10B3"/>
    <w:rsid w:val="007F5CDE"/>
    <w:rsid w:val="00815BBD"/>
    <w:rsid w:val="00823EF8"/>
    <w:rsid w:val="00823F3E"/>
    <w:rsid w:val="0084386B"/>
    <w:rsid w:val="008507D9"/>
    <w:rsid w:val="00854DBD"/>
    <w:rsid w:val="00855B26"/>
    <w:rsid w:val="00874AE5"/>
    <w:rsid w:val="008767F0"/>
    <w:rsid w:val="0088408F"/>
    <w:rsid w:val="008D7A70"/>
    <w:rsid w:val="009000E1"/>
    <w:rsid w:val="00902E8B"/>
    <w:rsid w:val="0092124B"/>
    <w:rsid w:val="009212F2"/>
    <w:rsid w:val="00925595"/>
    <w:rsid w:val="009524FB"/>
    <w:rsid w:val="00953AB6"/>
    <w:rsid w:val="00962C58"/>
    <w:rsid w:val="00963C62"/>
    <w:rsid w:val="00970D95"/>
    <w:rsid w:val="00970FB2"/>
    <w:rsid w:val="00984F8A"/>
    <w:rsid w:val="00996710"/>
    <w:rsid w:val="009B0D4F"/>
    <w:rsid w:val="009B2F87"/>
    <w:rsid w:val="009C4775"/>
    <w:rsid w:val="009C4E93"/>
    <w:rsid w:val="009D48B6"/>
    <w:rsid w:val="009E62F9"/>
    <w:rsid w:val="009E6979"/>
    <w:rsid w:val="00A12A42"/>
    <w:rsid w:val="00A24483"/>
    <w:rsid w:val="00A433D5"/>
    <w:rsid w:val="00A53CF2"/>
    <w:rsid w:val="00A553CD"/>
    <w:rsid w:val="00A92E2B"/>
    <w:rsid w:val="00AA123B"/>
    <w:rsid w:val="00AA43DE"/>
    <w:rsid w:val="00AA521B"/>
    <w:rsid w:val="00AA6F1E"/>
    <w:rsid w:val="00AB07B3"/>
    <w:rsid w:val="00AB5EE3"/>
    <w:rsid w:val="00AC73F3"/>
    <w:rsid w:val="00AD25A6"/>
    <w:rsid w:val="00AD3F62"/>
    <w:rsid w:val="00AE17FA"/>
    <w:rsid w:val="00AE2055"/>
    <w:rsid w:val="00AE63F8"/>
    <w:rsid w:val="00AF27C0"/>
    <w:rsid w:val="00B1011E"/>
    <w:rsid w:val="00B12FFF"/>
    <w:rsid w:val="00B3135F"/>
    <w:rsid w:val="00B31A6D"/>
    <w:rsid w:val="00B37AC4"/>
    <w:rsid w:val="00B408AF"/>
    <w:rsid w:val="00B649A2"/>
    <w:rsid w:val="00B72BC9"/>
    <w:rsid w:val="00B77174"/>
    <w:rsid w:val="00B82E20"/>
    <w:rsid w:val="00B95502"/>
    <w:rsid w:val="00B97E17"/>
    <w:rsid w:val="00BA0E35"/>
    <w:rsid w:val="00BA66ED"/>
    <w:rsid w:val="00BA688B"/>
    <w:rsid w:val="00BB4850"/>
    <w:rsid w:val="00BB4921"/>
    <w:rsid w:val="00BB596B"/>
    <w:rsid w:val="00BC3D53"/>
    <w:rsid w:val="00BD6560"/>
    <w:rsid w:val="00BE0546"/>
    <w:rsid w:val="00BF00BE"/>
    <w:rsid w:val="00C05836"/>
    <w:rsid w:val="00C31C5D"/>
    <w:rsid w:val="00C44C33"/>
    <w:rsid w:val="00C53435"/>
    <w:rsid w:val="00C75066"/>
    <w:rsid w:val="00C7678B"/>
    <w:rsid w:val="00C76D40"/>
    <w:rsid w:val="00C962DF"/>
    <w:rsid w:val="00C96A87"/>
    <w:rsid w:val="00CA20F1"/>
    <w:rsid w:val="00CB152A"/>
    <w:rsid w:val="00CD03FF"/>
    <w:rsid w:val="00CE1381"/>
    <w:rsid w:val="00CE6E05"/>
    <w:rsid w:val="00CF2DFE"/>
    <w:rsid w:val="00D15D38"/>
    <w:rsid w:val="00D34D0E"/>
    <w:rsid w:val="00D423CE"/>
    <w:rsid w:val="00D44FA1"/>
    <w:rsid w:val="00D450A6"/>
    <w:rsid w:val="00D6275E"/>
    <w:rsid w:val="00D707A2"/>
    <w:rsid w:val="00D770A1"/>
    <w:rsid w:val="00D91A70"/>
    <w:rsid w:val="00DA2E34"/>
    <w:rsid w:val="00DC1B9F"/>
    <w:rsid w:val="00DD02EE"/>
    <w:rsid w:val="00DD1F6C"/>
    <w:rsid w:val="00DE359C"/>
    <w:rsid w:val="00DF1B9C"/>
    <w:rsid w:val="00E15FE8"/>
    <w:rsid w:val="00E205C1"/>
    <w:rsid w:val="00E35CF5"/>
    <w:rsid w:val="00E37252"/>
    <w:rsid w:val="00E4442A"/>
    <w:rsid w:val="00E627E4"/>
    <w:rsid w:val="00E74A30"/>
    <w:rsid w:val="00E801B0"/>
    <w:rsid w:val="00E825DF"/>
    <w:rsid w:val="00E919B7"/>
    <w:rsid w:val="00EB0E11"/>
    <w:rsid w:val="00EB5260"/>
    <w:rsid w:val="00EE7E2E"/>
    <w:rsid w:val="00F02167"/>
    <w:rsid w:val="00F05A6A"/>
    <w:rsid w:val="00F1134C"/>
    <w:rsid w:val="00F12096"/>
    <w:rsid w:val="00F143F1"/>
    <w:rsid w:val="00F205DA"/>
    <w:rsid w:val="00F2704F"/>
    <w:rsid w:val="00F3143B"/>
    <w:rsid w:val="00F33E01"/>
    <w:rsid w:val="00F357DE"/>
    <w:rsid w:val="00F50C3D"/>
    <w:rsid w:val="00F652BA"/>
    <w:rsid w:val="00F74864"/>
    <w:rsid w:val="00F83684"/>
    <w:rsid w:val="00F9614F"/>
    <w:rsid w:val="00F9701D"/>
    <w:rsid w:val="00FB09A6"/>
    <w:rsid w:val="00FB372F"/>
    <w:rsid w:val="00FB3939"/>
    <w:rsid w:val="00FC732A"/>
    <w:rsid w:val="00FD0CFC"/>
    <w:rsid w:val="00FD363B"/>
    <w:rsid w:val="00FD6DC8"/>
    <w:rsid w:val="00FD7A2B"/>
    <w:rsid w:val="00FF0574"/>
    <w:rsid w:val="00FF2DF0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color="none [3215]">
      <v:fill color="white"/>
      <v:stroke color="none [3215]"/>
    </o:shapedefaults>
    <o:shapelayout v:ext="edit">
      <o:idmap v:ext="edit" data="2"/>
    </o:shapelayout>
  </w:shapeDefaults>
  <w:decimalSymbol w:val="."/>
  <w:listSeparator w:val=","/>
  <w14:docId w14:val="448E287D"/>
  <w15:docId w15:val="{07D1F44D-0E4C-49EC-BDD8-33E6043D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3749"/>
    <w:rPr>
      <w:rFonts w:ascii="Calibri" w:eastAsia="Calibri" w:hAnsi="Calibri" w:cs="Times New Roman"/>
    </w:rPr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763749"/>
    <w:pPr>
      <w:keepNext/>
      <w:numPr>
        <w:numId w:val="5"/>
      </w:numPr>
      <w:spacing w:after="0" w:line="360" w:lineRule="auto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763749"/>
    <w:pPr>
      <w:keepNext/>
      <w:numPr>
        <w:ilvl w:val="1"/>
        <w:numId w:val="5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763749"/>
    <w:pPr>
      <w:keepNext/>
      <w:numPr>
        <w:ilvl w:val="2"/>
        <w:numId w:val="5"/>
      </w:numPr>
      <w:spacing w:before="240"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763749"/>
    <w:pPr>
      <w:keepNext/>
      <w:numPr>
        <w:ilvl w:val="3"/>
        <w:numId w:val="5"/>
      </w:numPr>
      <w:spacing w:before="240"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763749"/>
    <w:pPr>
      <w:numPr>
        <w:ilvl w:val="4"/>
        <w:numId w:val="5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763749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763749"/>
    <w:pPr>
      <w:numPr>
        <w:ilvl w:val="6"/>
        <w:numId w:val="5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763749"/>
    <w:pPr>
      <w:numPr>
        <w:ilvl w:val="7"/>
        <w:numId w:val="5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763749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 1,List Paragraph1,List Paragraph Char Char,b1,Normal Sentence,Colorful List - Accent 11,ListPar1,Number_1,new,SGLText List Paragraph,List Paragraph2,List Paragraph11,list1,List Paragraph21,lp1,b1 + Justified,Equipment,FooterText,b"/>
    <w:basedOn w:val="Normal"/>
    <w:link w:val="ListParagraphChar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 w:line="360" w:lineRule="auto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DefaultParagraphFont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qFormat/>
    <w:rsid w:val="00763749"/>
    <w:pPr>
      <w:tabs>
        <w:tab w:val="left" w:pos="48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53C8"/>
    <w:pPr>
      <w:ind w:left="220"/>
    </w:pPr>
    <w:rPr>
      <w:rFonts w:eastAsia="SimSun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IntenseEmphasis">
    <w:name w:val="Intense Emphasis"/>
    <w:aliases w:val="Mahindra Group"/>
    <w:basedOn w:val="DefaultParagraphFont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Strong">
    <w:name w:val="Strong"/>
    <w:basedOn w:val="DefaultParagraphFont"/>
    <w:uiPriority w:val="22"/>
    <w:qFormat/>
    <w:rsid w:val="0076467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Heading1"/>
    <w:link w:val="MahindraHeadingChar"/>
    <w:qFormat/>
    <w:rsid w:val="00BB4921"/>
    <w:pPr>
      <w:numPr>
        <w:numId w:val="0"/>
      </w:numPr>
      <w:spacing w:line="240" w:lineRule="auto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BB4921"/>
    <w:rPr>
      <w:rFonts w:asciiTheme="majorHAnsi" w:eastAsia="Times New Roman" w:hAnsiTheme="majorHAnsi" w:cs="Times New Roman"/>
      <w:b/>
      <w:color w:val="E31837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paragraph" w:customStyle="1" w:styleId="Heading10">
    <w:name w:val="Heading1"/>
    <w:basedOn w:val="Normal"/>
    <w:link w:val="Heading1Char0"/>
    <w:qFormat/>
    <w:rsid w:val="00DA2E34"/>
    <w:rPr>
      <w:rFonts w:ascii="Arial" w:hAnsi="Arial" w:cs="Arial"/>
    </w:rPr>
  </w:style>
  <w:style w:type="paragraph" w:customStyle="1" w:styleId="Heading02">
    <w:name w:val="Heading02"/>
    <w:basedOn w:val="ListParagraph"/>
    <w:link w:val="Heading02Char"/>
    <w:qFormat/>
    <w:rsid w:val="00DA2E34"/>
    <w:pPr>
      <w:numPr>
        <w:numId w:val="21"/>
      </w:numPr>
    </w:pPr>
    <w:rPr>
      <w:rFonts w:ascii="Arial" w:hAnsi="Arial" w:cs="Arial"/>
      <w:sz w:val="20"/>
      <w:szCs w:val="20"/>
    </w:rPr>
  </w:style>
  <w:style w:type="character" w:customStyle="1" w:styleId="Heading1Char0">
    <w:name w:val="Heading1 Char"/>
    <w:basedOn w:val="DefaultParagraphFont"/>
    <w:link w:val="Heading10"/>
    <w:rsid w:val="00DA2E34"/>
    <w:rPr>
      <w:rFonts w:ascii="Arial" w:eastAsia="Calibri" w:hAnsi="Arial" w:cs="Arial"/>
    </w:rPr>
  </w:style>
  <w:style w:type="character" w:customStyle="1" w:styleId="ListParagraphChar">
    <w:name w:val="List Paragraph Char"/>
    <w:aliases w:val="Bullet 1 Char,List Paragraph1 Char,List Paragraph Char Char Char,b1 Char,Normal Sentence Char,Colorful List - Accent 11 Char,ListPar1 Char,Number_1 Char,new Char,SGLText List Paragraph Char,List Paragraph2 Char,List Paragraph11 Char"/>
    <w:basedOn w:val="DefaultParagraphFont"/>
    <w:link w:val="ListParagraph"/>
    <w:uiPriority w:val="34"/>
    <w:qFormat/>
    <w:rsid w:val="00DA2E34"/>
    <w:rPr>
      <w:rFonts w:ascii="Calibri" w:eastAsia="Calibri" w:hAnsi="Calibri" w:cs="Times New Roman"/>
    </w:rPr>
  </w:style>
  <w:style w:type="character" w:customStyle="1" w:styleId="Heading02Char">
    <w:name w:val="Heading02 Char"/>
    <w:basedOn w:val="ListParagraphChar"/>
    <w:link w:val="Heading02"/>
    <w:rsid w:val="00DA2E34"/>
    <w:rPr>
      <w:rFonts w:ascii="Arial" w:eastAsia="Calibri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mr-IN"/>
    </w:rPr>
  </w:style>
  <w:style w:type="character" w:customStyle="1" w:styleId="TitleChar">
    <w:name w:val="Title Char"/>
    <w:basedOn w:val="DefaultParagraphFont"/>
    <w:link w:val="Title"/>
    <w:uiPriority w:val="10"/>
    <w:rsid w:val="000177F2"/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00344297\Documents\Custom%20Office%20Templates\Blank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E4C8B-5EF7-4739-BCAC-5130C193E4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3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E43456-2B12-4237-83B9-D4D1C6EF6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</Template>
  <TotalTime>1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Mahindra Group</vt:lpstr>
    </vt:vector>
  </TitlesOfParts>
  <Company>SCSL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Raja Samson Bonthu</dc:creator>
  <cp:lastModifiedBy>Dhananjay Diwan</cp:lastModifiedBy>
  <cp:revision>3</cp:revision>
  <dcterms:created xsi:type="dcterms:W3CDTF">2024-02-23T10:45:00Z</dcterms:created>
  <dcterms:modified xsi:type="dcterms:W3CDTF">2024-03-12T05:57:00Z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TECHMAHINDRA\sv0015619</vt:lpwstr>
  </property>
  <property fmtid="{D5CDD505-2E9C-101B-9397-08002B2CF9AE}" pid="5" name="DLPManualFileClassificationLastModificationDate">
    <vt:lpwstr>1577427138</vt:lpwstr>
  </property>
  <property fmtid="{D5CDD505-2E9C-101B-9397-08002B2CF9AE}" pid="6" name="DLPManualFileClassificationVersion">
    <vt:lpwstr>11.1.0.61</vt:lpwstr>
  </property>
  <property fmtid="{D5CDD505-2E9C-101B-9397-08002B2CF9AE}" pid="7" name="MSIP_Label_ec655256-13e9-4c0b-ba73-c54361842301_Enabled">
    <vt:lpwstr>true</vt:lpwstr>
  </property>
  <property fmtid="{D5CDD505-2E9C-101B-9397-08002B2CF9AE}" pid="8" name="MSIP_Label_ec655256-13e9-4c0b-ba73-c54361842301_SetDate">
    <vt:lpwstr>2020-01-06T14:20:20Z</vt:lpwstr>
  </property>
  <property fmtid="{D5CDD505-2E9C-101B-9397-08002B2CF9AE}" pid="9" name="MSIP_Label_ec655256-13e9-4c0b-ba73-c54361842301_Method">
    <vt:lpwstr>Privileged</vt:lpwstr>
  </property>
  <property fmtid="{D5CDD505-2E9C-101B-9397-08002B2CF9AE}" pid="10" name="MSIP_Label_ec655256-13e9-4c0b-ba73-c54361842301_Name">
    <vt:lpwstr>Public</vt:lpwstr>
  </property>
  <property fmtid="{D5CDD505-2E9C-101B-9397-08002B2CF9AE}" pid="11" name="MSIP_Label_ec655256-13e9-4c0b-ba73-c54361842301_SiteId">
    <vt:lpwstr>edf442f5-b994-4c86-a131-b42b03a16c95</vt:lpwstr>
  </property>
  <property fmtid="{D5CDD505-2E9C-101B-9397-08002B2CF9AE}" pid="12" name="MSIP_Label_ec655256-13e9-4c0b-ba73-c54361842301_ActionId">
    <vt:lpwstr>2aa1dc14-37dc-4737-b9d1-0000adef49cd</vt:lpwstr>
  </property>
</Properties>
</file>